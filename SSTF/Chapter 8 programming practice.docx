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7B060B">
      <w:pPr>
        <w:pStyle w:val="Title"/>
      </w:pPr>
      <w:r>
        <w:t xml:space="preserve">Chapter </w:t>
      </w:r>
      <w:r w:rsidR="00071A55">
        <w:t>8</w:t>
      </w:r>
      <w:r>
        <w:t xml:space="preserve"> programming practice </w:t>
      </w:r>
    </w:p>
    <w:p w:rsidR="00855982" w:rsidRPr="00855982" w:rsidRDefault="00C31FB0" w:rsidP="00855982">
      <w:pPr>
        <w:pStyle w:val="Heading1"/>
      </w:pPr>
      <w:r>
        <w:t xml:space="preserve">disk </w:t>
      </w:r>
      <w:r w:rsidR="00071A55">
        <w:t>scheduling</w:t>
      </w:r>
      <w:r w:rsidR="00B041E1">
        <w:t xml:space="preserve"> algorithm</w:t>
      </w:r>
    </w:p>
    <w:p w:rsidR="00855982" w:rsidRDefault="00B041E1" w:rsidP="00B041E1">
      <w:r>
        <w:t>Given the common.h</w:t>
      </w:r>
    </w:p>
    <w:p w:rsidR="007C30CA" w:rsidRDefault="007C30CA" w:rsidP="007C30CA">
      <w:pPr>
        <w:pStyle w:val="Heading2"/>
      </w:pPr>
      <w:r>
        <w:t>Common.h</w:t>
      </w:r>
    </w:p>
    <w:p w:rsidR="00B041E1" w:rsidRDefault="00071A55" w:rsidP="00B041E1">
      <w:r>
        <w:rPr>
          <w:noProof/>
          <w:lang w:eastAsia="en-US"/>
        </w:rPr>
        <w:drawing>
          <wp:inline distT="0" distB="0" distL="0" distR="0" wp14:anchorId="72566CC7" wp14:editId="3722BDC1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E1" w:rsidRDefault="00B041E1" w:rsidP="00B041E1">
      <w:r>
        <w:t xml:space="preserve">The procedure </w:t>
      </w:r>
      <w:r w:rsidR="00535E43" w:rsidRPr="00827C5F">
        <w:rPr>
          <w:b/>
          <w:bCs/>
          <w:smallCaps/>
        </w:rPr>
        <w:t>SSTF</w:t>
      </w:r>
      <w:r w:rsidR="00535E43">
        <w:t xml:space="preserve"> </w:t>
      </w:r>
      <w:r>
        <w:t>is</w:t>
      </w:r>
      <w:r w:rsidR="005D1DA3">
        <w:t xml:space="preserve"> the Shortest Seek Time First disk scheduling algorithm</w:t>
      </w:r>
      <w:r>
        <w:t>.</w:t>
      </w:r>
    </w:p>
    <w:p w:rsidR="00827C5F" w:rsidRPr="00827C5F" w:rsidRDefault="00827C5F" w:rsidP="00827C5F">
      <w:pPr>
        <w:rPr>
          <w:color w:val="008000"/>
        </w:rPr>
      </w:pPr>
      <w:r w:rsidRPr="00827C5F">
        <w:rPr>
          <w:color w:val="008000"/>
        </w:rPr>
        <w:t>/*</w:t>
      </w:r>
    </w:p>
    <w:p w:rsidR="00827C5F" w:rsidRPr="00827C5F" w:rsidRDefault="00827C5F" w:rsidP="00827C5F">
      <w:pPr>
        <w:rPr>
          <w:color w:val="008000"/>
        </w:rPr>
      </w:pPr>
      <w:r w:rsidRPr="00827C5F">
        <w:rPr>
          <w:color w:val="008000"/>
        </w:rPr>
        <w:t>INPUT: + the queue q is the queue of request (in term of cylinder number)</w:t>
      </w:r>
    </w:p>
    <w:p w:rsidR="00827C5F" w:rsidRPr="00827C5F" w:rsidRDefault="00827C5F" w:rsidP="00827C5F">
      <w:pPr>
        <w:rPr>
          <w:color w:val="008000"/>
        </w:rPr>
      </w:pPr>
      <w:r w:rsidRPr="00827C5F">
        <w:rPr>
          <w:color w:val="008000"/>
        </w:rPr>
        <w:tab/>
        <w:t xml:space="preserve">   + The current position of the header</w:t>
      </w:r>
    </w:p>
    <w:p w:rsidR="00827C5F" w:rsidRPr="00827C5F" w:rsidRDefault="00827C5F" w:rsidP="00827C5F">
      <w:pPr>
        <w:rPr>
          <w:color w:val="008000"/>
        </w:rPr>
      </w:pPr>
      <w:r w:rsidRPr="00827C5F">
        <w:rPr>
          <w:color w:val="008000"/>
        </w:rPr>
        <w:t>OUTPUT: + the queue oq containing order of served request</w:t>
      </w:r>
    </w:p>
    <w:p w:rsidR="00827C5F" w:rsidRPr="00827C5F" w:rsidRDefault="00827C5F" w:rsidP="00827C5F">
      <w:pPr>
        <w:rPr>
          <w:color w:val="008000"/>
        </w:rPr>
      </w:pPr>
      <w:r w:rsidRPr="00827C5F">
        <w:rPr>
          <w:color w:val="008000"/>
        </w:rPr>
        <w:tab/>
        <w:t xml:space="preserve">    + the total distance the head has to move</w:t>
      </w:r>
    </w:p>
    <w:p w:rsidR="00827C5F" w:rsidRPr="00827C5F" w:rsidRDefault="00827C5F" w:rsidP="00827C5F">
      <w:pPr>
        <w:rPr>
          <w:color w:val="008000"/>
        </w:rPr>
      </w:pPr>
      <w:r w:rsidRPr="00827C5F">
        <w:rPr>
          <w:color w:val="008000"/>
        </w:rPr>
        <w:t>*/</w:t>
      </w:r>
    </w:p>
    <w:p w:rsidR="00697297" w:rsidRPr="00827C5F" w:rsidRDefault="00827C5F" w:rsidP="00827C5F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827C5F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lastRenderedPageBreak/>
        <w:t>void SSTF(queue&amp; q, int curpos, queue&amp; oq, unsigned int&amp; distance);</w:t>
      </w:r>
    </w:p>
    <w:p w:rsidR="00B041E1" w:rsidRDefault="007C30CA" w:rsidP="007C30CA">
      <w:pPr>
        <w:pStyle w:val="Heading2"/>
      </w:pPr>
      <w:r>
        <w:t>main.cpp</w:t>
      </w:r>
    </w:p>
    <w:p w:rsidR="007C30CA" w:rsidRDefault="00535E43" w:rsidP="007C30CA">
      <w:r>
        <w:rPr>
          <w:noProof/>
          <w:lang w:eastAsia="en-US"/>
        </w:rPr>
        <w:drawing>
          <wp:inline distT="0" distB="0" distL="0" distR="0" wp14:anchorId="55E75FBE" wp14:editId="29F354F9">
            <wp:extent cx="5943600" cy="6244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CA" w:rsidRDefault="007C30CA" w:rsidP="007C30CA">
      <w:r>
        <w:t>This contains the variable declaration and test case.</w:t>
      </w:r>
    </w:p>
    <w:p w:rsidR="007C30CA" w:rsidRDefault="00CC46D3" w:rsidP="00CC46D3">
      <w:pPr>
        <w:pStyle w:val="Heading2"/>
      </w:pPr>
      <w:r>
        <w:lastRenderedPageBreak/>
        <w:t>Makefile</w:t>
      </w:r>
    </w:p>
    <w:p w:rsidR="00CC46D3" w:rsidRDefault="00535E43" w:rsidP="00CC46D3">
      <w:r>
        <w:rPr>
          <w:noProof/>
          <w:lang w:eastAsia="en-US"/>
        </w:rPr>
        <w:drawing>
          <wp:inline distT="0" distB="0" distL="0" distR="0" wp14:anchorId="4B502DBD" wp14:editId="7B95937F">
            <wp:extent cx="41148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D3" w:rsidRDefault="00CC46D3" w:rsidP="00CC46D3">
      <w:pPr>
        <w:pStyle w:val="Heading1"/>
      </w:pPr>
      <w:r>
        <w:t>Problem</w:t>
      </w:r>
    </w:p>
    <w:p w:rsidR="00CC46D3" w:rsidRPr="00CC46D3" w:rsidRDefault="00CC46D3" w:rsidP="00CC46D3">
      <w:r>
        <w:t xml:space="preserve">Write the </w:t>
      </w:r>
      <w:r w:rsidR="004D7392" w:rsidRPr="00C31FB0">
        <w:t xml:space="preserve">void </w:t>
      </w:r>
      <w:r w:rsidR="00535E43" w:rsidRPr="00827C5F">
        <w:rPr>
          <w:b/>
          <w:bCs/>
          <w:smallCaps/>
        </w:rPr>
        <w:t>void SSTF(queue&amp; q, int curpos, queue&amp; oq, unsigned int&amp; distance);</w:t>
      </w:r>
      <w:r>
        <w:t xml:space="preserve"> procedure in the </w:t>
      </w:r>
      <w:r w:rsidR="00535E43" w:rsidRPr="00535E43">
        <w:t>sstf</w:t>
      </w:r>
      <w:r>
        <w:t>.cpp fil</w:t>
      </w:r>
      <w:bookmarkStart w:id="0" w:name="_GoBack"/>
      <w:bookmarkEnd w:id="0"/>
      <w:r>
        <w:t>e</w:t>
      </w:r>
    </w:p>
    <w:sectPr w:rsidR="00CC46D3" w:rsidRPr="00CC46D3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1F9" w:rsidRDefault="004321F9" w:rsidP="00855982">
      <w:pPr>
        <w:spacing w:after="0" w:line="240" w:lineRule="auto"/>
      </w:pPr>
      <w:r>
        <w:separator/>
      </w:r>
    </w:p>
  </w:endnote>
  <w:endnote w:type="continuationSeparator" w:id="0">
    <w:p w:rsidR="004321F9" w:rsidRDefault="004321F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A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1F9" w:rsidRDefault="004321F9" w:rsidP="00855982">
      <w:pPr>
        <w:spacing w:after="0" w:line="240" w:lineRule="auto"/>
      </w:pPr>
      <w:r>
        <w:separator/>
      </w:r>
    </w:p>
  </w:footnote>
  <w:footnote w:type="continuationSeparator" w:id="0">
    <w:p w:rsidR="004321F9" w:rsidRDefault="004321F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0B"/>
    <w:rsid w:val="00071A55"/>
    <w:rsid w:val="001D4362"/>
    <w:rsid w:val="003B21E4"/>
    <w:rsid w:val="0040454C"/>
    <w:rsid w:val="004321F9"/>
    <w:rsid w:val="004D7392"/>
    <w:rsid w:val="00535E43"/>
    <w:rsid w:val="00567D1E"/>
    <w:rsid w:val="005D1DA3"/>
    <w:rsid w:val="006546B3"/>
    <w:rsid w:val="00697297"/>
    <w:rsid w:val="007833A7"/>
    <w:rsid w:val="007B060B"/>
    <w:rsid w:val="007C30CA"/>
    <w:rsid w:val="00827C5F"/>
    <w:rsid w:val="00855982"/>
    <w:rsid w:val="008B6A1C"/>
    <w:rsid w:val="00991A47"/>
    <w:rsid w:val="009A2FE0"/>
    <w:rsid w:val="00A10484"/>
    <w:rsid w:val="00AE2E6A"/>
    <w:rsid w:val="00B041E1"/>
    <w:rsid w:val="00C045CC"/>
    <w:rsid w:val="00C31FB0"/>
    <w:rsid w:val="00CC46D3"/>
    <w:rsid w:val="00CD70F6"/>
    <w:rsid w:val="00E93D10"/>
    <w:rsid w:val="00F2503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8D67E-8E4A-4B18-8545-AF403F41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n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61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16</cp:revision>
  <dcterms:created xsi:type="dcterms:W3CDTF">2022-03-15T07:44:00Z</dcterms:created>
  <dcterms:modified xsi:type="dcterms:W3CDTF">2022-05-16T04:21:00Z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